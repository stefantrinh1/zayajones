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FC4B77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FF08803" w14:textId="77777777" w:rsidR="001B2ABD" w:rsidRDefault="002D79A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1BC2A3" wp14:editId="2206EEC3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-2006600</wp:posOffset>
                  </wp:positionV>
                  <wp:extent cx="2139950" cy="1971675"/>
                  <wp:effectExtent l="0" t="0" r="0" b="9525"/>
                  <wp:wrapSquare wrapText="bothSides"/>
                  <wp:docPr id="1" name="Picture 1" descr="A group of people in front of a crow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99EBE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A02AF73" w14:textId="77777777" w:rsidR="002D79A1" w:rsidRDefault="00DB6C0D" w:rsidP="001B2ABD">
            <w:pPr>
              <w:pStyle w:val="Title"/>
            </w:pPr>
            <w:r>
              <w:t>aryun</w:t>
            </w:r>
            <w:r w:rsidR="002D79A1">
              <w:t xml:space="preserve">Zaya </w:t>
            </w:r>
          </w:p>
          <w:p w14:paraId="3411ADB6" w14:textId="77777777" w:rsidR="001B2ABD" w:rsidRDefault="002D79A1" w:rsidP="001B2ABD">
            <w:pPr>
              <w:pStyle w:val="Title"/>
            </w:pPr>
            <w:r>
              <w:t>Jones</w:t>
            </w:r>
          </w:p>
          <w:p w14:paraId="2541FE47" w14:textId="77777777" w:rsidR="001B2ABD" w:rsidRDefault="002D79A1" w:rsidP="001B2ABD">
            <w:pPr>
              <w:pStyle w:val="Subtitle"/>
            </w:pPr>
            <w:r>
              <w:rPr>
                <w:spacing w:val="0"/>
                <w:w w:val="100"/>
              </w:rPr>
              <w:t xml:space="preserve">DO </w:t>
            </w:r>
            <w:r w:rsidR="00DB6C0D">
              <w:rPr>
                <w:spacing w:val="0"/>
                <w:w w:val="100"/>
              </w:rPr>
              <w:t>Medical</w:t>
            </w:r>
            <w:r>
              <w:rPr>
                <w:spacing w:val="0"/>
                <w:w w:val="100"/>
              </w:rPr>
              <w:t xml:space="preserve"> </w:t>
            </w:r>
            <w:r w:rsidR="00DB6C0D">
              <w:rPr>
                <w:spacing w:val="0"/>
                <w:w w:val="100"/>
              </w:rPr>
              <w:softHyphen/>
            </w:r>
            <w:r w:rsidR="00DB6C0D">
              <w:rPr>
                <w:spacing w:val="0"/>
                <w:w w:val="100"/>
              </w:rPr>
              <w:softHyphen/>
            </w:r>
            <w:r>
              <w:rPr>
                <w:spacing w:val="0"/>
                <w:w w:val="100"/>
              </w:rPr>
              <w:t>Student</w:t>
            </w:r>
          </w:p>
        </w:tc>
      </w:tr>
      <w:tr w:rsidR="001B2ABD" w:rsidRPr="00DB6C0D" w14:paraId="5383E77D" w14:textId="77777777" w:rsidTr="001B2ABD">
        <w:tc>
          <w:tcPr>
            <w:tcW w:w="3600" w:type="dxa"/>
          </w:tcPr>
          <w:bookmarkStart w:id="0" w:name="_GoBack" w:displacedByCustomXml="next"/>
          <w:bookmarkEnd w:id="0" w:displacedByCustomXml="next"/>
          <w:sdt>
            <w:sdtPr>
              <w:id w:val="-1954003311"/>
              <w:placeholder>
                <w:docPart w:val="BD8C578EC2CB48DD91B8A8F91E9E99D9"/>
              </w:placeholder>
              <w:temporary/>
              <w:showingPlcHdr/>
              <w15:appearance w15:val="hidden"/>
            </w:sdtPr>
            <w:sdtEndPr/>
            <w:sdtContent>
              <w:p w14:paraId="68C0447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BF37885AA424A03BC8D9215B0B5F2C4"/>
              </w:placeholder>
              <w:temporary/>
              <w:showingPlcHdr/>
              <w15:appearance w15:val="hidden"/>
            </w:sdtPr>
            <w:sdtEndPr/>
            <w:sdtContent>
              <w:p w14:paraId="330FBEC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E16DCEA" w14:textId="77777777" w:rsidR="004D3011" w:rsidRDefault="002D79A1" w:rsidP="004D3011">
            <w:r>
              <w:t>+1(916)-281-7417</w:t>
            </w:r>
          </w:p>
          <w:p w14:paraId="4E25EA2E" w14:textId="77777777" w:rsidR="004D3011" w:rsidRPr="004D3011" w:rsidRDefault="004D3011" w:rsidP="004D3011"/>
          <w:sdt>
            <w:sdtPr>
              <w:id w:val="67859272"/>
              <w:placeholder>
                <w:docPart w:val="8B9B275435BC41AE9C0BF6D27B3CEA5E"/>
              </w:placeholder>
              <w:temporary/>
              <w:showingPlcHdr/>
              <w15:appearance w15:val="hidden"/>
            </w:sdtPr>
            <w:sdtEndPr/>
            <w:sdtContent>
              <w:p w14:paraId="1F95B337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D0909EA" w14:textId="77777777" w:rsidR="004D3011" w:rsidRDefault="002D79A1" w:rsidP="004D3011">
            <w:r>
              <w:t>Zayajones.com</w:t>
            </w:r>
          </w:p>
          <w:p w14:paraId="6ECE340A" w14:textId="77777777" w:rsidR="004D3011" w:rsidRDefault="004D3011" w:rsidP="004D3011"/>
          <w:p w14:paraId="77AF6242" w14:textId="77777777" w:rsidR="002D79A1" w:rsidRDefault="00BD0B0E" w:rsidP="002D79A1">
            <w:sdt>
              <w:sdtPr>
                <w:id w:val="-240260293"/>
                <w:placeholder>
                  <w:docPart w:val="7EFD82964A6C4E42A838CDA47B8E9CE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</w:p>
          <w:p w14:paraId="1E597D48" w14:textId="77777777" w:rsidR="002D79A1" w:rsidRPr="002D79A1" w:rsidRDefault="002D79A1" w:rsidP="002D79A1">
            <w:hyperlink r:id="rId11" w:history="1">
              <w:r w:rsidRPr="0060798F">
                <w:rPr>
                  <w:rStyle w:val="Hyperlink"/>
                </w:rPr>
                <w:t>aryunzaya.jones@rvu.edu</w:t>
              </w:r>
            </w:hyperlink>
          </w:p>
          <w:p w14:paraId="6A27FE02" w14:textId="77777777" w:rsidR="004D3011" w:rsidRPr="00CB0055" w:rsidRDefault="00BD0B0E" w:rsidP="00CB0055">
            <w:pPr>
              <w:pStyle w:val="Heading3"/>
            </w:pPr>
            <w:sdt>
              <w:sdtPr>
                <w:id w:val="-1444214663"/>
                <w:placeholder>
                  <w:docPart w:val="9010B334DD7440B19DD131A4DBB19FE3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Hobbies</w:t>
                </w:r>
              </w:sdtContent>
            </w:sdt>
          </w:p>
          <w:p w14:paraId="1B487E2D" w14:textId="77777777" w:rsidR="004D3011" w:rsidRDefault="002D79A1" w:rsidP="004D3011">
            <w:r>
              <w:t>Hiking</w:t>
            </w:r>
          </w:p>
          <w:p w14:paraId="471D49F5" w14:textId="77777777" w:rsidR="004D3011" w:rsidRDefault="002D79A1" w:rsidP="004D3011">
            <w:r>
              <w:t>Traveling</w:t>
            </w:r>
          </w:p>
          <w:p w14:paraId="49AB0C07" w14:textId="77777777" w:rsidR="004D3011" w:rsidRDefault="002D79A1" w:rsidP="004D3011">
            <w:r>
              <w:t>Sewing</w:t>
            </w:r>
          </w:p>
          <w:p w14:paraId="41F94215" w14:textId="77777777" w:rsidR="004D3011" w:rsidRPr="004D3011" w:rsidRDefault="002D79A1" w:rsidP="004D3011">
            <w:r>
              <w:t>Fan Fiction</w:t>
            </w:r>
          </w:p>
        </w:tc>
        <w:tc>
          <w:tcPr>
            <w:tcW w:w="720" w:type="dxa"/>
          </w:tcPr>
          <w:p w14:paraId="1268FBC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32840B0590A41D29325C3EEF0E6C5BF"/>
              </w:placeholder>
              <w:temporary/>
              <w:showingPlcHdr/>
              <w15:appearance w15:val="hidden"/>
            </w:sdtPr>
            <w:sdtEndPr/>
            <w:sdtContent>
              <w:p w14:paraId="60905E4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D7CD6B5" w14:textId="77777777" w:rsidR="00036450" w:rsidRPr="00036450" w:rsidRDefault="002D79A1" w:rsidP="00B359E4">
            <w:pPr>
              <w:pStyle w:val="Heading4"/>
            </w:pPr>
            <w:r w:rsidRPr="002D79A1">
              <w:t xml:space="preserve">Rocky Vista </w:t>
            </w:r>
            <w:r w:rsidR="00DB6C0D" w:rsidRPr="002D79A1">
              <w:t>University</w:t>
            </w:r>
          </w:p>
          <w:p w14:paraId="5945913A" w14:textId="77777777" w:rsidR="00036450" w:rsidRPr="00B359E4" w:rsidRDefault="002D79A1" w:rsidP="00B359E4">
            <w:pPr>
              <w:pStyle w:val="Date"/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Jul 2019 - Present</w:t>
            </w:r>
          </w:p>
          <w:p w14:paraId="5CE1561B" w14:textId="77777777" w:rsidR="00036450" w:rsidRDefault="002D79A1" w:rsidP="00036450">
            <w:r w:rsidRPr="002D79A1">
              <w:t>Doctor of Osteopathic Medicine</w:t>
            </w:r>
          </w:p>
          <w:p w14:paraId="4BB12333" w14:textId="77777777" w:rsidR="002D79A1" w:rsidRDefault="002D79A1" w:rsidP="00036450"/>
          <w:p w14:paraId="65A029C0" w14:textId="77777777" w:rsidR="00036450" w:rsidRPr="00B359E4" w:rsidRDefault="002D79A1" w:rsidP="00B359E4">
            <w:pPr>
              <w:pStyle w:val="Heading4"/>
            </w:pPr>
            <w:r w:rsidRPr="002D79A1">
              <w:t>Georgetown University</w:t>
            </w:r>
          </w:p>
          <w:p w14:paraId="4C6E9CDE" w14:textId="77777777" w:rsidR="002D79A1" w:rsidRDefault="002D79A1" w:rsidP="00036450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Aug 2016 - May 2017</w:t>
            </w:r>
          </w:p>
          <w:p w14:paraId="4A84BCA0" w14:textId="77777777" w:rsidR="00036450" w:rsidRDefault="002D79A1" w:rsidP="00036450">
            <w:r w:rsidRPr="002D79A1">
              <w:t>Physiology MS</w:t>
            </w:r>
          </w:p>
          <w:p w14:paraId="61452701" w14:textId="77777777" w:rsidR="002D79A1" w:rsidRDefault="002D79A1" w:rsidP="00036450"/>
          <w:p w14:paraId="34F64C3F" w14:textId="77777777" w:rsidR="002D79A1" w:rsidRDefault="002D79A1" w:rsidP="002D79A1">
            <w:pPr>
              <w:rPr>
                <w:b/>
              </w:rPr>
            </w:pPr>
            <w:r w:rsidRPr="002D79A1">
              <w:rPr>
                <w:b/>
              </w:rPr>
              <w:t>UC Davis</w:t>
            </w:r>
          </w:p>
          <w:p w14:paraId="67D7E287" w14:textId="77777777" w:rsidR="002D79A1" w:rsidRDefault="002D79A1" w:rsidP="002D79A1">
            <w:pPr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Aug 2013 - May 2016</w:t>
            </w:r>
          </w:p>
          <w:p w14:paraId="601A467C" w14:textId="77777777" w:rsidR="002D79A1" w:rsidRDefault="002D79A1" w:rsidP="00036450">
            <w:r w:rsidRPr="002D79A1">
              <w:t xml:space="preserve">BS </w:t>
            </w:r>
            <w:r w:rsidR="00DB6C0D" w:rsidRPr="002D79A1">
              <w:t>Biochemistry</w:t>
            </w:r>
            <w:r w:rsidRPr="002D79A1">
              <w:t xml:space="preserve"> and Molecular Biology and BA Anthropology</w:t>
            </w:r>
          </w:p>
          <w:sdt>
            <w:sdtPr>
              <w:id w:val="1001553383"/>
              <w:placeholder>
                <w:docPart w:val="B745DBB0B80C4E1EAA9C32B5EC77248E"/>
              </w:placeholder>
              <w:temporary/>
              <w:showingPlcHdr/>
              <w15:appearance w15:val="hidden"/>
            </w:sdtPr>
            <w:sdtEndPr/>
            <w:sdtContent>
              <w:p w14:paraId="6B0EDD0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4281E1" w14:textId="77777777" w:rsidR="002D79A1" w:rsidRDefault="002D79A1" w:rsidP="00B359E4">
            <w:pPr>
              <w:pStyle w:val="Heading4"/>
            </w:pPr>
            <w:r w:rsidRPr="002D79A1">
              <w:t>Dignity Health Mercy San Juan Hospital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767D65E2" w14:textId="77777777" w:rsidR="00036450" w:rsidRDefault="00DB6C0D" w:rsidP="00B359E4">
            <w:pPr>
              <w:pStyle w:val="Heading4"/>
              <w:rPr>
                <w:bCs/>
              </w:rPr>
            </w:pPr>
            <w:r w:rsidRPr="002D79A1">
              <w:t>Medical</w:t>
            </w:r>
            <w:r w:rsidR="002D79A1" w:rsidRPr="002D79A1">
              <w:t xml:space="preserve"> ER Scribe</w:t>
            </w:r>
          </w:p>
          <w:p w14:paraId="43BA8470" w14:textId="77777777" w:rsidR="002D79A1" w:rsidRDefault="002D79A1" w:rsidP="00036450">
            <w:r w:rsidRPr="002D79A1">
              <w:t>Apr 2018 - Jun 2019</w:t>
            </w:r>
          </w:p>
          <w:p w14:paraId="6577A7E8" w14:textId="77777777" w:rsidR="00036450" w:rsidRDefault="002D79A1" w:rsidP="00036450">
            <w:r w:rsidRPr="002D79A1">
              <w:t>Sacramento, California, US</w:t>
            </w:r>
            <w:r w:rsidR="00036450" w:rsidRPr="00036450">
              <w:t xml:space="preserve"> </w:t>
            </w:r>
          </w:p>
          <w:p w14:paraId="3A716CB6" w14:textId="77777777" w:rsidR="004D3011" w:rsidRDefault="004D3011" w:rsidP="00036450"/>
          <w:p w14:paraId="2C645E81" w14:textId="77777777" w:rsidR="002D79A1" w:rsidRDefault="002D79A1" w:rsidP="002D79A1">
            <w:pPr>
              <w:pStyle w:val="Heading4"/>
            </w:pPr>
            <w:r w:rsidRPr="002D79A1">
              <w:t>NHS King’s College Hospital</w:t>
            </w:r>
          </w:p>
          <w:p w14:paraId="218A5348" w14:textId="77777777" w:rsidR="002D79A1" w:rsidRDefault="002D79A1" w:rsidP="002D79A1">
            <w:pPr>
              <w:rPr>
                <w:b/>
              </w:rPr>
            </w:pPr>
            <w:r w:rsidRPr="002D79A1">
              <w:rPr>
                <w:b/>
              </w:rPr>
              <w:t>Student Research Assistant</w:t>
            </w:r>
          </w:p>
          <w:p w14:paraId="52A9B185" w14:textId="77777777" w:rsidR="002D79A1" w:rsidRPr="002D79A1" w:rsidRDefault="002D79A1" w:rsidP="002D79A1">
            <w:r w:rsidRPr="002D79A1">
              <w:t>Feb 2015 - May 2015</w:t>
            </w:r>
          </w:p>
          <w:p w14:paraId="530C1647" w14:textId="77777777" w:rsidR="002D79A1" w:rsidRDefault="002D79A1" w:rsidP="002D79A1">
            <w:r w:rsidRPr="002D79A1">
              <w:t>London, United Kingdom</w:t>
            </w:r>
          </w:p>
          <w:p w14:paraId="11BF8F44" w14:textId="77777777" w:rsidR="002D79A1" w:rsidRDefault="002D79A1" w:rsidP="00036450"/>
          <w:p w14:paraId="7CE7E5A3" w14:textId="77777777" w:rsidR="00036450" w:rsidRDefault="00DB6C0D" w:rsidP="00036450">
            <w:pPr>
              <w:pStyle w:val="Heading2"/>
            </w:pPr>
            <w:r>
              <w:t xml:space="preserve">Traits and </w:t>
            </w:r>
            <w:sdt>
              <w:sdtPr>
                <w:id w:val="1669594239"/>
                <w:placeholder>
                  <w:docPart w:val="7F90437E4679491C874F3AD951B2AAAA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6761986C" w14:textId="77777777" w:rsidR="00DB6C0D" w:rsidRDefault="00DB6C0D" w:rsidP="002D79A1">
            <w:pPr>
              <w:pStyle w:val="ListParagraph"/>
              <w:numPr>
                <w:ilvl w:val="0"/>
                <w:numId w:val="2"/>
              </w:numPr>
            </w:pPr>
            <w:r w:rsidRPr="00DB6C0D">
              <w:t>compassionate</w:t>
            </w:r>
          </w:p>
          <w:p w14:paraId="26214AF7" w14:textId="77777777" w:rsidR="002D79A1" w:rsidRPr="002D79A1" w:rsidRDefault="002D79A1" w:rsidP="002D79A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Ability to solve problems.</w:t>
            </w:r>
          </w:p>
          <w:p w14:paraId="6645B680" w14:textId="77777777" w:rsidR="002D79A1" w:rsidRPr="002D79A1" w:rsidRDefault="002D79A1" w:rsidP="002D79A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Drive to continue learning throughout career.</w:t>
            </w:r>
          </w:p>
          <w:p w14:paraId="1B77455D" w14:textId="77777777" w:rsidR="002D79A1" w:rsidRPr="002D79A1" w:rsidRDefault="002D79A1" w:rsidP="002D79A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Analytical ability.</w:t>
            </w:r>
          </w:p>
          <w:p w14:paraId="49ACB3BC" w14:textId="77777777" w:rsidR="002D79A1" w:rsidRPr="00DB6C0D" w:rsidRDefault="002D79A1" w:rsidP="002D79A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Ability to work long hours, often under pressure.</w:t>
            </w:r>
          </w:p>
          <w:p w14:paraId="017820EC" w14:textId="77777777" w:rsidR="00DB6C0D" w:rsidRPr="00DB6C0D" w:rsidRDefault="00DB6C0D" w:rsidP="002D79A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Teamwork Skills</w:t>
            </w:r>
          </w:p>
          <w:p w14:paraId="7893A73E" w14:textId="77777777" w:rsidR="00DB6C0D" w:rsidRPr="002D79A1" w:rsidRDefault="00DB6C0D" w:rsidP="00DB6C0D">
            <w:pPr>
              <w:pStyle w:val="ListParagraph"/>
              <w:numPr>
                <w:ilvl w:val="0"/>
                <w:numId w:val="2"/>
              </w:numPr>
            </w:pPr>
            <w:r>
              <w:t xml:space="preserve">Excellent at </w:t>
            </w:r>
            <w:r>
              <w:t>Research</w:t>
            </w:r>
          </w:p>
        </w:tc>
      </w:tr>
    </w:tbl>
    <w:p w14:paraId="0654966F" w14:textId="77777777" w:rsidR="0043117B" w:rsidRPr="00DB6C0D" w:rsidRDefault="002D79A1" w:rsidP="000C45FF">
      <w:pPr>
        <w:tabs>
          <w:tab w:val="left" w:pos="990"/>
        </w:tabs>
        <w:rPr>
          <w:vertAlign w:val="subscript"/>
        </w:rPr>
      </w:pPr>
      <w:r>
        <w:softHyphen/>
      </w:r>
    </w:p>
    <w:sectPr w:rsidR="0043117B" w:rsidRPr="00DB6C0D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A51CA" w14:textId="77777777" w:rsidR="00BD0B0E" w:rsidRDefault="00BD0B0E" w:rsidP="000C45FF">
      <w:r>
        <w:separator/>
      </w:r>
    </w:p>
  </w:endnote>
  <w:endnote w:type="continuationSeparator" w:id="0">
    <w:p w14:paraId="792BB7DC" w14:textId="77777777" w:rsidR="00BD0B0E" w:rsidRDefault="00BD0B0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A9057" w14:textId="77777777" w:rsidR="00BD0B0E" w:rsidRDefault="00BD0B0E" w:rsidP="000C45FF">
      <w:r>
        <w:separator/>
      </w:r>
    </w:p>
  </w:footnote>
  <w:footnote w:type="continuationSeparator" w:id="0">
    <w:p w14:paraId="2E6AA70A" w14:textId="77777777" w:rsidR="00BD0B0E" w:rsidRDefault="00BD0B0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1A0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CBC2A4" wp14:editId="03F6F86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514E"/>
    <w:multiLevelType w:val="hybridMultilevel"/>
    <w:tmpl w:val="B88C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3E5C"/>
    <w:multiLevelType w:val="hybridMultilevel"/>
    <w:tmpl w:val="4448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A1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79A1"/>
    <w:rsid w:val="0030481B"/>
    <w:rsid w:val="003156FC"/>
    <w:rsid w:val="003254B5"/>
    <w:rsid w:val="0037121F"/>
    <w:rsid w:val="003A6B7D"/>
    <w:rsid w:val="003B06CA"/>
    <w:rsid w:val="004071FC"/>
    <w:rsid w:val="00433A6B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D0B0E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6C0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F241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D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ryunzaya.jones@rvu.ed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%20Trinh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8C578EC2CB48DD91B8A8F91E9E9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22E-9ADE-481E-95AA-72B84C52ACC8}"/>
      </w:docPartPr>
      <w:docPartBody>
        <w:p w:rsidR="00000000" w:rsidRDefault="00393D78">
          <w:pPr>
            <w:pStyle w:val="BD8C578EC2CB48DD91B8A8F91E9E99D9"/>
          </w:pPr>
          <w:r w:rsidRPr="00CB0055">
            <w:t>Contact</w:t>
          </w:r>
        </w:p>
      </w:docPartBody>
    </w:docPart>
    <w:docPart>
      <w:docPartPr>
        <w:name w:val="DBF37885AA424A03BC8D9215B0B5F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6F78-C3C6-442E-AB3A-B0291E306BA5}"/>
      </w:docPartPr>
      <w:docPartBody>
        <w:p w:rsidR="00000000" w:rsidRDefault="00393D78">
          <w:pPr>
            <w:pStyle w:val="DBF37885AA424A03BC8D9215B0B5F2C4"/>
          </w:pPr>
          <w:r w:rsidRPr="004D3011">
            <w:t>PHONE:</w:t>
          </w:r>
        </w:p>
      </w:docPartBody>
    </w:docPart>
    <w:docPart>
      <w:docPartPr>
        <w:name w:val="8B9B275435BC41AE9C0BF6D27B3CE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9C4FF-1294-4A8F-999B-9682A1A151E0}"/>
      </w:docPartPr>
      <w:docPartBody>
        <w:p w:rsidR="00000000" w:rsidRDefault="00393D78">
          <w:pPr>
            <w:pStyle w:val="8B9B275435BC41AE9C0BF6D27B3CEA5E"/>
          </w:pPr>
          <w:r w:rsidRPr="004D3011">
            <w:t>WEBSITE:</w:t>
          </w:r>
        </w:p>
      </w:docPartBody>
    </w:docPart>
    <w:docPart>
      <w:docPartPr>
        <w:name w:val="7EFD82964A6C4E42A838CDA47B8E9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634DE-D502-48BD-9FD4-6D7D66C82D2F}"/>
      </w:docPartPr>
      <w:docPartBody>
        <w:p w:rsidR="00000000" w:rsidRDefault="00393D78">
          <w:pPr>
            <w:pStyle w:val="7EFD82964A6C4E42A838CDA47B8E9CEE"/>
          </w:pPr>
          <w:r w:rsidRPr="004D3011">
            <w:t>EMAIL:</w:t>
          </w:r>
        </w:p>
      </w:docPartBody>
    </w:docPart>
    <w:docPart>
      <w:docPartPr>
        <w:name w:val="9010B334DD7440B19DD131A4DBB1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69276-1E9A-48B5-93B4-002C2E080B90}"/>
      </w:docPartPr>
      <w:docPartBody>
        <w:p w:rsidR="00000000" w:rsidRDefault="00393D78">
          <w:pPr>
            <w:pStyle w:val="9010B334DD7440B19DD131A4DBB19FE3"/>
          </w:pPr>
          <w:r w:rsidRPr="00CB0055">
            <w:t>Hobbies</w:t>
          </w:r>
        </w:p>
      </w:docPartBody>
    </w:docPart>
    <w:docPart>
      <w:docPartPr>
        <w:name w:val="132840B0590A41D29325C3EEF0E6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E97CF-B008-46AD-887C-FE743A4FF000}"/>
      </w:docPartPr>
      <w:docPartBody>
        <w:p w:rsidR="00000000" w:rsidRDefault="00393D78">
          <w:pPr>
            <w:pStyle w:val="132840B0590A41D29325C3EEF0E6C5BF"/>
          </w:pPr>
          <w:r w:rsidRPr="00036450">
            <w:t>EDUCATION</w:t>
          </w:r>
        </w:p>
      </w:docPartBody>
    </w:docPart>
    <w:docPart>
      <w:docPartPr>
        <w:name w:val="B745DBB0B80C4E1EAA9C32B5EC77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EA00-572A-4FAE-B101-8F5735D38C35}"/>
      </w:docPartPr>
      <w:docPartBody>
        <w:p w:rsidR="00000000" w:rsidRDefault="00393D78">
          <w:pPr>
            <w:pStyle w:val="B745DBB0B80C4E1EAA9C32B5EC77248E"/>
          </w:pPr>
          <w:r w:rsidRPr="00036450">
            <w:t>WORK EXPERIENCE</w:t>
          </w:r>
        </w:p>
      </w:docPartBody>
    </w:docPart>
    <w:docPart>
      <w:docPartPr>
        <w:name w:val="7F90437E4679491C874F3AD951B2A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996EA-2FCB-4E08-B8F0-E7E6A6483FC3}"/>
      </w:docPartPr>
      <w:docPartBody>
        <w:p w:rsidR="00000000" w:rsidRDefault="00393D78">
          <w:pPr>
            <w:pStyle w:val="7F90437E4679491C874F3AD951B2AAA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7"/>
    <w:rsid w:val="00393D78"/>
    <w:rsid w:val="00E8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3AEE4909824A90B17E8E1BC409724F">
    <w:name w:val="163AEE4909824A90B17E8E1BC409724F"/>
  </w:style>
  <w:style w:type="paragraph" w:customStyle="1" w:styleId="A1124880448549DFBD522026026DA064">
    <w:name w:val="A1124880448549DFBD522026026DA064"/>
  </w:style>
  <w:style w:type="paragraph" w:customStyle="1" w:styleId="EC485A206B9C490EA782C978FD034A19">
    <w:name w:val="EC485A206B9C490EA782C978FD034A19"/>
  </w:style>
  <w:style w:type="paragraph" w:customStyle="1" w:styleId="FF914F7BDF67436BA976334FFD2DF025">
    <w:name w:val="FF914F7BDF67436BA976334FFD2DF025"/>
  </w:style>
  <w:style w:type="paragraph" w:customStyle="1" w:styleId="BD8C578EC2CB48DD91B8A8F91E9E99D9">
    <w:name w:val="BD8C578EC2CB48DD91B8A8F91E9E99D9"/>
  </w:style>
  <w:style w:type="paragraph" w:customStyle="1" w:styleId="DBF37885AA424A03BC8D9215B0B5F2C4">
    <w:name w:val="DBF37885AA424A03BC8D9215B0B5F2C4"/>
  </w:style>
  <w:style w:type="paragraph" w:customStyle="1" w:styleId="445200BED65E4CFCA53BC469E85C87C3">
    <w:name w:val="445200BED65E4CFCA53BC469E85C87C3"/>
  </w:style>
  <w:style w:type="paragraph" w:customStyle="1" w:styleId="8B9B275435BC41AE9C0BF6D27B3CEA5E">
    <w:name w:val="8B9B275435BC41AE9C0BF6D27B3CEA5E"/>
  </w:style>
  <w:style w:type="paragraph" w:customStyle="1" w:styleId="C3CD94107B514EE7BC3762AE45798546">
    <w:name w:val="C3CD94107B514EE7BC3762AE45798546"/>
  </w:style>
  <w:style w:type="paragraph" w:customStyle="1" w:styleId="7EFD82964A6C4E42A838CDA47B8E9CEE">
    <w:name w:val="7EFD82964A6C4E42A838CDA47B8E9CEE"/>
  </w:style>
  <w:style w:type="character" w:styleId="Hyperlink">
    <w:name w:val="Hyperlink"/>
    <w:basedOn w:val="DefaultParagraphFont"/>
    <w:uiPriority w:val="99"/>
    <w:unhideWhenUsed/>
    <w:rsid w:val="00E81637"/>
    <w:rPr>
      <w:color w:val="C45911" w:themeColor="accent2" w:themeShade="BF"/>
      <w:u w:val="single"/>
    </w:rPr>
  </w:style>
  <w:style w:type="paragraph" w:customStyle="1" w:styleId="8920BF5A4A974A2FA59F1686A83BF270">
    <w:name w:val="8920BF5A4A974A2FA59F1686A83BF270"/>
  </w:style>
  <w:style w:type="paragraph" w:customStyle="1" w:styleId="9010B334DD7440B19DD131A4DBB19FE3">
    <w:name w:val="9010B334DD7440B19DD131A4DBB19FE3"/>
  </w:style>
  <w:style w:type="paragraph" w:customStyle="1" w:styleId="15A655F2A17A4B4988C12CDBB60B6117">
    <w:name w:val="15A655F2A17A4B4988C12CDBB60B6117"/>
  </w:style>
  <w:style w:type="paragraph" w:customStyle="1" w:styleId="47A285B43C7740548A749B2AB0DA3E0E">
    <w:name w:val="47A285B43C7740548A749B2AB0DA3E0E"/>
  </w:style>
  <w:style w:type="paragraph" w:customStyle="1" w:styleId="353FE50554B540DBBC1B113E89F9047B">
    <w:name w:val="353FE50554B540DBBC1B113E89F9047B"/>
  </w:style>
  <w:style w:type="paragraph" w:customStyle="1" w:styleId="6E93A69F70A24631AF1FF477127237F8">
    <w:name w:val="6E93A69F70A24631AF1FF477127237F8"/>
  </w:style>
  <w:style w:type="paragraph" w:customStyle="1" w:styleId="132840B0590A41D29325C3EEF0E6C5BF">
    <w:name w:val="132840B0590A41D29325C3EEF0E6C5BF"/>
  </w:style>
  <w:style w:type="paragraph" w:customStyle="1" w:styleId="35C3A8C50B1B4BA2A9356F9A029B43C4">
    <w:name w:val="35C3A8C50B1B4BA2A9356F9A029B43C4"/>
  </w:style>
  <w:style w:type="paragraph" w:customStyle="1" w:styleId="5277D9DAFCB840ECA86E209918C09701">
    <w:name w:val="5277D9DAFCB840ECA86E209918C09701"/>
  </w:style>
  <w:style w:type="paragraph" w:customStyle="1" w:styleId="B1D9276E3F034F7D8392DEE2E76561A1">
    <w:name w:val="B1D9276E3F034F7D8392DEE2E76561A1"/>
  </w:style>
  <w:style w:type="paragraph" w:customStyle="1" w:styleId="D73C5C499AAD4E06849291D34E40D4B1">
    <w:name w:val="D73C5C499AAD4E06849291D34E40D4B1"/>
  </w:style>
  <w:style w:type="paragraph" w:customStyle="1" w:styleId="F85DE76ED9D6462885FBF3CCD11C8D59">
    <w:name w:val="F85DE76ED9D6462885FBF3CCD11C8D59"/>
  </w:style>
  <w:style w:type="paragraph" w:customStyle="1" w:styleId="728A503A16A84A478F8295605F7DA89C">
    <w:name w:val="728A503A16A84A478F8295605F7DA89C"/>
  </w:style>
  <w:style w:type="paragraph" w:customStyle="1" w:styleId="04FACBA3B534443CA752BC71B83083B8">
    <w:name w:val="04FACBA3B534443CA752BC71B83083B8"/>
  </w:style>
  <w:style w:type="paragraph" w:customStyle="1" w:styleId="B745DBB0B80C4E1EAA9C32B5EC77248E">
    <w:name w:val="B745DBB0B80C4E1EAA9C32B5EC77248E"/>
  </w:style>
  <w:style w:type="paragraph" w:customStyle="1" w:styleId="D17D9B0F36BA476CA07A4C653F4B3A7C">
    <w:name w:val="D17D9B0F36BA476CA07A4C653F4B3A7C"/>
  </w:style>
  <w:style w:type="paragraph" w:customStyle="1" w:styleId="06610C7FEF604C68A687E0B8AFFDD3D6">
    <w:name w:val="06610C7FEF604C68A687E0B8AFFDD3D6"/>
  </w:style>
  <w:style w:type="paragraph" w:customStyle="1" w:styleId="C3786FB7EF3246B29CB32DBF581D0ABE">
    <w:name w:val="C3786FB7EF3246B29CB32DBF581D0ABE"/>
  </w:style>
  <w:style w:type="paragraph" w:customStyle="1" w:styleId="8BDCEBACFF5A4CF691423CE632DFCAC2">
    <w:name w:val="8BDCEBACFF5A4CF691423CE632DFCAC2"/>
  </w:style>
  <w:style w:type="paragraph" w:customStyle="1" w:styleId="82CE2FDECE9A4782B7E2F80234DF178E">
    <w:name w:val="82CE2FDECE9A4782B7E2F80234DF178E"/>
  </w:style>
  <w:style w:type="paragraph" w:customStyle="1" w:styleId="2362A5F9160F47BD83192F913274FD13">
    <w:name w:val="2362A5F9160F47BD83192F913274FD13"/>
  </w:style>
  <w:style w:type="paragraph" w:customStyle="1" w:styleId="2A417CB823794FD2A5222CA2022C5068">
    <w:name w:val="2A417CB823794FD2A5222CA2022C5068"/>
  </w:style>
  <w:style w:type="paragraph" w:customStyle="1" w:styleId="208618295403414494592639265C4399">
    <w:name w:val="208618295403414494592639265C4399"/>
  </w:style>
  <w:style w:type="paragraph" w:customStyle="1" w:styleId="E58B813C85CE4BC79278D01DBDC636F8">
    <w:name w:val="E58B813C85CE4BC79278D01DBDC636F8"/>
  </w:style>
  <w:style w:type="paragraph" w:customStyle="1" w:styleId="A7F8C9A882FC4B1188A4D0D7199F3EC3">
    <w:name w:val="A7F8C9A882FC4B1188A4D0D7199F3EC3"/>
  </w:style>
  <w:style w:type="paragraph" w:customStyle="1" w:styleId="70F16AE6ED1848C38A1434F46B73F77D">
    <w:name w:val="70F16AE6ED1848C38A1434F46B73F77D"/>
  </w:style>
  <w:style w:type="paragraph" w:customStyle="1" w:styleId="E09E6A7A394B4C4188460167DC11A998">
    <w:name w:val="E09E6A7A394B4C4188460167DC11A998"/>
  </w:style>
  <w:style w:type="paragraph" w:customStyle="1" w:styleId="E6327FACDC144EEC89DB33B9CC7C03F7">
    <w:name w:val="E6327FACDC144EEC89DB33B9CC7C03F7"/>
  </w:style>
  <w:style w:type="paragraph" w:customStyle="1" w:styleId="FD1F9401A80A43FDBED8F032405F181B">
    <w:name w:val="FD1F9401A80A43FDBED8F032405F181B"/>
  </w:style>
  <w:style w:type="paragraph" w:customStyle="1" w:styleId="3E247D3FC57E42F29276D691FF560916">
    <w:name w:val="3E247D3FC57E42F29276D691FF56091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90437E4679491C874F3AD951B2AAAA">
    <w:name w:val="7F90437E4679491C874F3AD951B2AAAA"/>
  </w:style>
  <w:style w:type="paragraph" w:customStyle="1" w:styleId="78024B78B01D4BBD9E38BD0D2148362E">
    <w:name w:val="78024B78B01D4BBD9E38BD0D2148362E"/>
    <w:rsid w:val="00E81637"/>
  </w:style>
  <w:style w:type="paragraph" w:customStyle="1" w:styleId="E7AF7423969A45C39868DDB9E3304FE3">
    <w:name w:val="E7AF7423969A45C39868DDB9E3304FE3"/>
    <w:rsid w:val="00E81637"/>
  </w:style>
  <w:style w:type="paragraph" w:customStyle="1" w:styleId="B828F3634EC04089A2164E4662C7DE78">
    <w:name w:val="B828F3634EC04089A2164E4662C7DE78"/>
    <w:rsid w:val="00E81637"/>
  </w:style>
  <w:style w:type="paragraph" w:customStyle="1" w:styleId="7ECE0E8BBA3B485F821058A56382AA15">
    <w:name w:val="7ECE0E8BBA3B485F821058A56382AA15"/>
    <w:rsid w:val="00E81637"/>
  </w:style>
  <w:style w:type="paragraph" w:customStyle="1" w:styleId="99EE40813B7B4EF0992AAE2D5EF694DF">
    <w:name w:val="99EE40813B7B4EF0992AAE2D5EF694DF"/>
    <w:rsid w:val="00E81637"/>
  </w:style>
  <w:style w:type="paragraph" w:customStyle="1" w:styleId="4F4DA4420F2143A7AB3AE3811F7F3D3F">
    <w:name w:val="4F4DA4420F2143A7AB3AE3811F7F3D3F"/>
    <w:rsid w:val="00E81637"/>
  </w:style>
  <w:style w:type="paragraph" w:customStyle="1" w:styleId="033F1F46E9624E299969026851E0DCA0">
    <w:name w:val="033F1F46E9624E299969026851E0DCA0"/>
    <w:rsid w:val="00E81637"/>
  </w:style>
  <w:style w:type="paragraph" w:customStyle="1" w:styleId="287EDC7F1DCA459BB8B88E74F0B6085D">
    <w:name w:val="287EDC7F1DCA459BB8B88E74F0B6085D"/>
    <w:rsid w:val="00E81637"/>
  </w:style>
  <w:style w:type="paragraph" w:customStyle="1" w:styleId="58E5187D536646BB96F678541ACCBD39">
    <w:name w:val="58E5187D536646BB96F678541ACCBD39"/>
    <w:rsid w:val="00E81637"/>
  </w:style>
  <w:style w:type="paragraph" w:customStyle="1" w:styleId="80466D000AE0409A8256289FF204B59E">
    <w:name w:val="80466D000AE0409A8256289FF204B59E"/>
    <w:rsid w:val="00E81637"/>
  </w:style>
  <w:style w:type="paragraph" w:customStyle="1" w:styleId="832952B08C5245AA84AFBA20D447A9E3">
    <w:name w:val="832952B08C5245AA84AFBA20D447A9E3"/>
    <w:rsid w:val="00E81637"/>
  </w:style>
  <w:style w:type="paragraph" w:customStyle="1" w:styleId="9FB6293828E143F9B71909163D15524D">
    <w:name w:val="9FB6293828E143F9B71909163D15524D"/>
    <w:rsid w:val="00E81637"/>
  </w:style>
  <w:style w:type="paragraph" w:customStyle="1" w:styleId="D3203F13CDE04DB8A34CFFE88346BF68">
    <w:name w:val="D3203F13CDE04DB8A34CFFE88346BF68"/>
    <w:rsid w:val="00E81637"/>
  </w:style>
  <w:style w:type="paragraph" w:customStyle="1" w:styleId="AF0742EBB215437BAC92C84E3FAF88F6">
    <w:name w:val="AF0742EBB215437BAC92C84E3FAF88F6"/>
    <w:rsid w:val="00E81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2019-11-09T22:40:00Z</dcterms:created>
  <dcterms:modified xsi:type="dcterms:W3CDTF">2019-11-09T23:03:00Z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